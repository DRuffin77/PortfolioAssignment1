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FF34D3" w:rsidRDefault="00A81478" w:rsidP="00141A4C">
      <w:pPr>
        <w:pStyle w:val="Title"/>
        <w:rPr>
          <w:color w:val="auto"/>
        </w:rPr>
      </w:pPr>
      <w:r w:rsidRPr="00FF34D3">
        <w:rPr>
          <w:color w:val="auto"/>
        </w:rPr>
        <w:t>Dwayne Javon Ruffin</w:t>
      </w:r>
    </w:p>
    <w:p w:rsidR="00797DCD" w:rsidRDefault="00A81478" w:rsidP="00141A4C">
      <w:r>
        <w:t>150-36 Foch Blvd. Jamaica, NY 11434</w:t>
      </w:r>
      <w:r w:rsidR="00141A4C">
        <w:t> | </w:t>
      </w:r>
      <w:r>
        <w:t>347-677-9222</w:t>
      </w:r>
      <w:r w:rsidR="00141A4C">
        <w:t> | </w:t>
      </w:r>
      <w:hyperlink r:id="rId8" w:history="1">
        <w:r w:rsidR="00797DCD" w:rsidRPr="00311B5B">
          <w:rPr>
            <w:rStyle w:val="Hyperlink"/>
          </w:rPr>
          <w:t>ruffindwaynej@gmail.com</w:t>
        </w:r>
      </w:hyperlink>
    </w:p>
    <w:p w:rsidR="00797DCD" w:rsidRDefault="00797DCD" w:rsidP="00141A4C">
      <w:r>
        <w:t xml:space="preserve">Portfolio Website: </w:t>
      </w:r>
      <w:hyperlink r:id="rId9" w:history="1">
        <w:r w:rsidRPr="00311B5B">
          <w:rPr>
            <w:rStyle w:val="Hyperlink"/>
          </w:rPr>
          <w:t>https://wordpressweek3-druffin.c9users.io/</w:t>
        </w:r>
      </w:hyperlink>
    </w:p>
    <w:p w:rsidR="006270A9" w:rsidRPr="00797DCD" w:rsidRDefault="00797DCD" w:rsidP="00141A4C">
      <w:pPr>
        <w:pStyle w:val="Heading1"/>
        <w:rPr>
          <w:color w:val="auto"/>
        </w:rPr>
      </w:pPr>
      <w:r w:rsidRPr="00797DCD">
        <w:rPr>
          <w:color w:val="auto"/>
        </w:rPr>
        <w:t>OBJECTIVE</w:t>
      </w:r>
    </w:p>
    <w:p w:rsidR="00A81478" w:rsidRDefault="00FB5690">
      <w:r>
        <w:t xml:space="preserve">An </w:t>
      </w:r>
      <w:r w:rsidR="00A81478">
        <w:t>Internship in the field of computer arts and graphic design</w:t>
      </w:r>
    </w:p>
    <w:p w:rsidR="006270A9" w:rsidRPr="00797DCD" w:rsidRDefault="00797DCD">
      <w:pPr>
        <w:pStyle w:val="Heading1"/>
        <w:rPr>
          <w:color w:val="auto"/>
        </w:rPr>
      </w:pPr>
      <w:r w:rsidRPr="00797DCD">
        <w:rPr>
          <w:color w:val="auto"/>
        </w:rPr>
        <w:t>EDUCATION</w:t>
      </w:r>
    </w:p>
    <w:p w:rsidR="00A81478" w:rsidRDefault="00A81478" w:rsidP="00A81478">
      <w:pPr>
        <w:pStyle w:val="Heading2"/>
      </w:pPr>
      <w:r>
        <w:t>Associate’s Degree</w:t>
      </w:r>
      <w:r w:rsidR="00FB5690">
        <w:t>,</w:t>
      </w:r>
      <w:r w:rsidR="009D5933">
        <w:t> </w:t>
      </w:r>
      <w:r>
        <w:t>Borough of manhattan community college</w:t>
      </w:r>
    </w:p>
    <w:p w:rsidR="006270A9" w:rsidRDefault="00A81478" w:rsidP="00A81478">
      <w:pPr>
        <w:pStyle w:val="ListBullet"/>
      </w:pPr>
      <w:r>
        <w:t>Major: Multimedia Art and Design, A.S.</w:t>
      </w:r>
      <w:r w:rsidR="00FB5690">
        <w:t xml:space="preserve"> (Expected January 2018)</w:t>
      </w:r>
    </w:p>
    <w:p w:rsidR="006270A9" w:rsidRDefault="00A81478" w:rsidP="001223CD">
      <w:pPr>
        <w:pStyle w:val="Heading2"/>
      </w:pPr>
      <w:r>
        <w:t xml:space="preserve">Thomas A. Edison </w:t>
      </w:r>
      <w:r w:rsidR="001223CD">
        <w:t>Career and technical education high school</w:t>
      </w:r>
    </w:p>
    <w:p w:rsidR="001223CD" w:rsidRPr="00FB5690" w:rsidRDefault="001223CD" w:rsidP="001223CD">
      <w:pPr>
        <w:rPr>
          <w:color w:val="auto"/>
        </w:rPr>
      </w:pPr>
    </w:p>
    <w:p w:rsidR="001223CD" w:rsidRPr="00FB5690" w:rsidRDefault="00797DCD" w:rsidP="001223CD">
      <w:pPr>
        <w:rPr>
          <w:rFonts w:asciiTheme="majorHAnsi" w:eastAsiaTheme="majorEastAsia" w:hAnsiTheme="majorHAnsi" w:cstheme="majorBidi"/>
          <w:b/>
          <w:color w:val="auto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auto"/>
          <w:sz w:val="28"/>
          <w:szCs w:val="32"/>
        </w:rPr>
        <w:t>COURSEWORK MAJOR @ BMCC</w:t>
      </w:r>
    </w:p>
    <w:p w:rsidR="001223CD" w:rsidRDefault="001223CD" w:rsidP="001223CD">
      <w:pPr>
        <w:pStyle w:val="ListBullet"/>
      </w:pPr>
      <w:r>
        <w:t>Intro to Multimedia</w:t>
      </w:r>
    </w:p>
    <w:p w:rsidR="001223CD" w:rsidRDefault="001223CD" w:rsidP="001223CD">
      <w:pPr>
        <w:pStyle w:val="ListBullet"/>
      </w:pPr>
      <w:r>
        <w:t>Multimedia Programming</w:t>
      </w:r>
    </w:p>
    <w:p w:rsidR="001223CD" w:rsidRPr="001223CD" w:rsidRDefault="001223CD" w:rsidP="001223CD">
      <w:pPr>
        <w:pStyle w:val="ListBullet"/>
      </w:pPr>
      <w:r>
        <w:t>Multimedia Design</w:t>
      </w:r>
    </w:p>
    <w:p w:rsidR="006270A9" w:rsidRPr="00FB5690" w:rsidRDefault="00797DCD">
      <w:pPr>
        <w:pStyle w:val="Heading1"/>
        <w:rPr>
          <w:color w:val="auto"/>
        </w:rPr>
      </w:pPr>
      <w:r>
        <w:rPr>
          <w:color w:val="auto"/>
        </w:rPr>
        <w:t>SKILLS &amp; ABILITIES</w:t>
      </w:r>
      <w:r w:rsidR="00FB5690" w:rsidRPr="00FB5690">
        <w:rPr>
          <w:color w:val="auto"/>
        </w:rPr>
        <w:t>:</w:t>
      </w:r>
    </w:p>
    <w:p w:rsidR="006270A9" w:rsidRDefault="001223CD">
      <w:pPr>
        <w:pStyle w:val="Heading2"/>
      </w:pPr>
      <w:r>
        <w:t>Design</w:t>
      </w:r>
    </w:p>
    <w:p w:rsidR="006270A9" w:rsidRDefault="00315FFF">
      <w:pPr>
        <w:pStyle w:val="ListBullet"/>
      </w:pPr>
      <w:r>
        <w:t>Photoshop, Illustrator, Flash, InDesign and Video/Sound Editing</w:t>
      </w:r>
    </w:p>
    <w:p w:rsidR="006270A9" w:rsidRDefault="00315FFF">
      <w:pPr>
        <w:pStyle w:val="Heading2"/>
      </w:pPr>
      <w:r>
        <w:t>Programming</w:t>
      </w:r>
    </w:p>
    <w:p w:rsidR="006270A9" w:rsidRDefault="00315FFF">
      <w:pPr>
        <w:pStyle w:val="ListBullet"/>
      </w:pPr>
      <w:r>
        <w:t>Used HTML and JavaScript to create mock websites and games.</w:t>
      </w:r>
    </w:p>
    <w:p w:rsidR="006270A9" w:rsidRDefault="00315FFF">
      <w:pPr>
        <w:pStyle w:val="Heading2"/>
      </w:pPr>
      <w:r>
        <w:t>Office</w:t>
      </w:r>
    </w:p>
    <w:p w:rsidR="006270A9" w:rsidRDefault="00315FFF">
      <w:pPr>
        <w:pStyle w:val="ListBullet"/>
      </w:pPr>
      <w:r>
        <w:t xml:space="preserve">Microsoft Word, Excel, Access, and PowerPoint. Microsoft Office Certification. </w:t>
      </w:r>
    </w:p>
    <w:p w:rsidR="00606253" w:rsidRDefault="00FB5690" w:rsidP="00606253">
      <w:pPr>
        <w:pStyle w:val="ListBullet"/>
      </w:pPr>
      <w:r>
        <w:t>Windows OS and</w:t>
      </w:r>
      <w:r w:rsidR="00315FFF">
        <w:t xml:space="preserve"> Mac OS.</w:t>
      </w:r>
      <w:bookmarkStart w:id="0" w:name="_GoBack"/>
      <w:bookmarkEnd w:id="0"/>
    </w:p>
    <w:p w:rsidR="006270A9" w:rsidRPr="00FB5690" w:rsidRDefault="00FB5690">
      <w:pPr>
        <w:pStyle w:val="Heading1"/>
        <w:rPr>
          <w:color w:val="auto"/>
        </w:rPr>
      </w:pPr>
      <w:r w:rsidRPr="00FB5690">
        <w:rPr>
          <w:color w:val="auto"/>
        </w:rPr>
        <w:t>Work Experience:</w:t>
      </w:r>
    </w:p>
    <w:p w:rsidR="006270A9" w:rsidRDefault="00315FFF">
      <w:pPr>
        <w:pStyle w:val="Heading2"/>
      </w:pPr>
      <w:r>
        <w:t>united states postal service</w:t>
      </w:r>
      <w:r w:rsidR="00FB5690">
        <w:t> </w:t>
      </w:r>
      <w:r w:rsidR="00FB5690">
        <w:tab/>
      </w:r>
      <w:r w:rsidR="00FB5690">
        <w:tab/>
      </w:r>
      <w:r w:rsidR="00FB5690">
        <w:tab/>
      </w:r>
      <w:r w:rsidR="00FB5690">
        <w:tab/>
      </w:r>
      <w:r w:rsidR="00FB5690">
        <w:tab/>
      </w:r>
      <w:r>
        <w:t>2011-2014</w:t>
      </w:r>
    </w:p>
    <w:p w:rsidR="001C76E4" w:rsidRDefault="00FB5690" w:rsidP="00FB5690">
      <w:pPr>
        <w:pStyle w:val="ListBullet"/>
      </w:pPr>
      <w:r>
        <w:t>Postal Clerk/Mail Handler</w:t>
      </w:r>
    </w:p>
    <w:p w:rsidR="006270A9" w:rsidRDefault="00315FFF">
      <w:pPr>
        <w:pStyle w:val="Heading2"/>
      </w:pPr>
      <w:r>
        <w:t>magic carpet day camp</w:t>
      </w:r>
      <w:r w:rsidR="00FB5690">
        <w:t> </w:t>
      </w:r>
      <w:r w:rsidR="009D5933">
        <w:t> </w:t>
      </w:r>
      <w:r w:rsidR="00FB5690">
        <w:tab/>
      </w:r>
      <w:r w:rsidR="00FB5690">
        <w:tab/>
      </w:r>
      <w:r w:rsidR="00FB5690">
        <w:tab/>
      </w:r>
      <w:r w:rsidR="00FB5690">
        <w:tab/>
      </w:r>
      <w:r w:rsidR="00FB5690">
        <w:tab/>
      </w:r>
      <w:r w:rsidR="00FB5690">
        <w:tab/>
      </w:r>
      <w:r>
        <w:t>2007-2009</w:t>
      </w:r>
    </w:p>
    <w:p w:rsidR="001C76E4" w:rsidRDefault="00FB5690" w:rsidP="001C76E4">
      <w:pPr>
        <w:pStyle w:val="ListBullet"/>
      </w:pPr>
      <w:r>
        <w:t>Camp Counselor</w:t>
      </w:r>
    </w:p>
    <w:p w:rsidR="00ED6EBF" w:rsidRDefault="00ED6EBF" w:rsidP="00ED6EBF">
      <w:pPr>
        <w:pStyle w:val="ListBullet"/>
        <w:numPr>
          <w:ilvl w:val="0"/>
          <w:numId w:val="0"/>
        </w:numPr>
        <w:ind w:left="216" w:hanging="216"/>
      </w:pPr>
    </w:p>
    <w:p w:rsidR="00ED6EBF" w:rsidRPr="001B29CF" w:rsidRDefault="00ED6EBF" w:rsidP="00ED6EBF">
      <w:pPr>
        <w:pStyle w:val="ListBullet"/>
        <w:numPr>
          <w:ilvl w:val="0"/>
          <w:numId w:val="0"/>
        </w:numPr>
        <w:ind w:left="216" w:hanging="216"/>
      </w:pPr>
    </w:p>
    <w:sectPr w:rsidR="00ED6EBF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10" w:rsidRDefault="00AF5D10">
      <w:pPr>
        <w:spacing w:after="0"/>
      </w:pPr>
      <w:r>
        <w:separator/>
      </w:r>
    </w:p>
  </w:endnote>
  <w:endnote w:type="continuationSeparator" w:id="0">
    <w:p w:rsidR="00AF5D10" w:rsidRDefault="00AF5D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97DC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10" w:rsidRDefault="00AF5D10">
      <w:pPr>
        <w:spacing w:after="0"/>
      </w:pPr>
      <w:r>
        <w:separator/>
      </w:r>
    </w:p>
  </w:footnote>
  <w:footnote w:type="continuationSeparator" w:id="0">
    <w:p w:rsidR="00AF5D10" w:rsidRDefault="00AF5D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5F09BA"/>
    <w:multiLevelType w:val="hybridMultilevel"/>
    <w:tmpl w:val="8FB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6DF17486"/>
    <w:multiLevelType w:val="hybridMultilevel"/>
    <w:tmpl w:val="3634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78"/>
    <w:rsid w:val="000A4F59"/>
    <w:rsid w:val="001223CD"/>
    <w:rsid w:val="00141A4C"/>
    <w:rsid w:val="001B29CF"/>
    <w:rsid w:val="001C76E4"/>
    <w:rsid w:val="0028220F"/>
    <w:rsid w:val="00315FFF"/>
    <w:rsid w:val="00356C14"/>
    <w:rsid w:val="00606253"/>
    <w:rsid w:val="00617B26"/>
    <w:rsid w:val="006270A9"/>
    <w:rsid w:val="00675956"/>
    <w:rsid w:val="00681034"/>
    <w:rsid w:val="00797DCD"/>
    <w:rsid w:val="00816216"/>
    <w:rsid w:val="0087734B"/>
    <w:rsid w:val="009D5933"/>
    <w:rsid w:val="00A81478"/>
    <w:rsid w:val="00AF5D10"/>
    <w:rsid w:val="00BD768D"/>
    <w:rsid w:val="00BF0C60"/>
    <w:rsid w:val="00C61F8E"/>
    <w:rsid w:val="00E83E4B"/>
    <w:rsid w:val="00ED6EBF"/>
    <w:rsid w:val="00F53AB7"/>
    <w:rsid w:val="00FB5690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006F-B5A3-449F-A353-478F0A72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2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ffindwayne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ordpressweek3-druffin.c9user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Lu_000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77478-30AC-4068-9320-DA867CAD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TruLuck77@aim.com</dc:creator>
  <cp:keywords/>
  <cp:lastModifiedBy>Dwayne Ruffin</cp:lastModifiedBy>
  <cp:revision>5</cp:revision>
  <dcterms:created xsi:type="dcterms:W3CDTF">2017-11-05T23:52:00Z</dcterms:created>
  <dcterms:modified xsi:type="dcterms:W3CDTF">2017-12-11T05:19:00Z</dcterms:modified>
  <cp:version/>
</cp:coreProperties>
</file>